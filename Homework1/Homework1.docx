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D1" w:rsidRDefault="009C3BD1" w:rsidP="009C3BD1">
      <w:pPr>
        <w:spacing w:line="240" w:lineRule="auto"/>
        <w:jc w:val="both"/>
      </w:pPr>
      <w:r w:rsidRPr="0003341B">
        <w:rPr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 wp14:anchorId="3E18610D" wp14:editId="48500A0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89020" cy="2773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tbl>
      <w:tblPr>
        <w:tblpPr w:leftFromText="180" w:rightFromText="180" w:vertAnchor="text" w:horzAnchor="margin" w:tblpY="4628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9C3BD1" w:rsidRPr="0003341B" w:rsidTr="00E73454">
        <w:trPr>
          <w:trHeight w:hRule="exact" w:val="436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E73454">
            <w:pPr>
              <w:spacing w:line="240" w:lineRule="auto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9C3BD1" w:rsidRDefault="00FB5483" w:rsidP="00E73454">
            <w:pPr>
              <w:spacing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Homework 1</w:t>
            </w:r>
          </w:p>
        </w:tc>
      </w:tr>
      <w:tr w:rsidR="009C3BD1" w:rsidRPr="0003341B" w:rsidTr="00E73454">
        <w:trPr>
          <w:trHeight w:hRule="exact" w:val="275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E73454">
            <w:pPr>
              <w:spacing w:line="240" w:lineRule="auto"/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9C3BD1" w:rsidRDefault="009C3BD1" w:rsidP="00E73454">
            <w:pPr>
              <w:spacing w:line="240" w:lineRule="auto"/>
              <w:jc w:val="both"/>
              <w:rPr>
                <w:sz w:val="32"/>
                <w:szCs w:val="32"/>
              </w:rPr>
            </w:pPr>
          </w:p>
        </w:tc>
      </w:tr>
      <w:tr w:rsidR="009C3BD1" w:rsidRPr="0003341B" w:rsidTr="00E73454">
        <w:trPr>
          <w:trHeight w:hRule="exact" w:val="454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E73454">
            <w:pPr>
              <w:spacing w:line="240" w:lineRule="auto"/>
              <w:jc w:val="both"/>
              <w:rPr>
                <w:b/>
                <w:bCs/>
                <w:sz w:val="32"/>
                <w:szCs w:val="32"/>
              </w:rPr>
            </w:pPr>
            <w:r w:rsidRPr="0003341B">
              <w:rPr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9C3BD1" w:rsidRPr="002551FF" w:rsidRDefault="00FB5483" w:rsidP="00E73454">
            <w:pPr>
              <w:spacing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EE5904</w:t>
            </w:r>
          </w:p>
        </w:tc>
      </w:tr>
      <w:tr w:rsidR="009C3BD1" w:rsidRPr="0003341B" w:rsidTr="00E73454">
        <w:trPr>
          <w:trHeight w:hRule="exact" w:val="284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E73454">
            <w:pPr>
              <w:spacing w:line="240" w:lineRule="auto"/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9C3BD1" w:rsidRPr="0003341B" w:rsidRDefault="009C3BD1" w:rsidP="00E73454">
            <w:pPr>
              <w:spacing w:line="240" w:lineRule="auto"/>
              <w:jc w:val="both"/>
            </w:pPr>
          </w:p>
        </w:tc>
      </w:tr>
      <w:tr w:rsidR="009C3BD1" w:rsidRPr="0003341B" w:rsidTr="00E73454">
        <w:trPr>
          <w:trHeight w:hRule="exact" w:val="454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E73454">
            <w:pPr>
              <w:spacing w:line="240" w:lineRule="auto"/>
              <w:jc w:val="both"/>
              <w:rPr>
                <w:b/>
                <w:bCs/>
                <w:sz w:val="32"/>
                <w:szCs w:val="32"/>
              </w:rPr>
            </w:pPr>
            <w:r w:rsidRPr="0003341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9C3BD1" w:rsidRPr="002551FF" w:rsidRDefault="009C3BD1" w:rsidP="00E73454">
            <w:pPr>
              <w:spacing w:line="240" w:lineRule="auto"/>
              <w:jc w:val="both"/>
              <w:rPr>
                <w:sz w:val="32"/>
                <w:szCs w:val="32"/>
              </w:rPr>
            </w:pPr>
            <w:r w:rsidRPr="002551FF">
              <w:rPr>
                <w:sz w:val="32"/>
                <w:szCs w:val="32"/>
              </w:rPr>
              <w:t>Zavier Ong Jin Jie</w:t>
            </w:r>
          </w:p>
        </w:tc>
      </w:tr>
      <w:tr w:rsidR="009C3BD1" w:rsidRPr="0003341B" w:rsidTr="00E73454">
        <w:trPr>
          <w:trHeight w:hRule="exact" w:val="284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E73454">
            <w:pPr>
              <w:spacing w:line="240" w:lineRule="auto"/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9C3BD1" w:rsidRPr="0003341B" w:rsidRDefault="009C3BD1" w:rsidP="00E73454">
            <w:pPr>
              <w:spacing w:line="240" w:lineRule="auto"/>
              <w:jc w:val="both"/>
              <w:rPr>
                <w:b/>
                <w:bCs/>
              </w:rPr>
            </w:pPr>
          </w:p>
        </w:tc>
      </w:tr>
      <w:tr w:rsidR="009C3BD1" w:rsidRPr="0003341B" w:rsidTr="00E73454">
        <w:trPr>
          <w:trHeight w:hRule="exact" w:val="454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E73454">
            <w:pPr>
              <w:spacing w:line="240" w:lineRule="auto"/>
              <w:jc w:val="both"/>
              <w:rPr>
                <w:b/>
                <w:bCs/>
                <w:sz w:val="32"/>
                <w:szCs w:val="32"/>
              </w:rPr>
            </w:pPr>
            <w:r w:rsidRPr="0003341B">
              <w:rPr>
                <w:b/>
                <w:bCs/>
                <w:sz w:val="32"/>
                <w:szCs w:val="32"/>
              </w:rPr>
              <w:t>Matriculation No.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9C3BD1" w:rsidRPr="002551FF" w:rsidRDefault="009C3BD1" w:rsidP="00E73454">
            <w:pPr>
              <w:spacing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A0138993L</w:t>
            </w:r>
          </w:p>
        </w:tc>
      </w:tr>
      <w:tr w:rsidR="009C3BD1" w:rsidRPr="0003341B" w:rsidTr="00E73454">
        <w:trPr>
          <w:trHeight w:hRule="exact" w:val="454"/>
        </w:trPr>
        <w:tc>
          <w:tcPr>
            <w:tcW w:w="2835" w:type="dxa"/>
            <w:shd w:val="clear" w:color="auto" w:fill="auto"/>
            <w:vAlign w:val="center"/>
          </w:tcPr>
          <w:p w:rsidR="009C3BD1" w:rsidRPr="0003341B" w:rsidRDefault="009C3BD1" w:rsidP="00E73454">
            <w:pPr>
              <w:spacing w:line="240" w:lineRule="auto"/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9C3BD1" w:rsidRPr="002551FF" w:rsidRDefault="009C3BD1" w:rsidP="00E73454">
            <w:pPr>
              <w:spacing w:line="240" w:lineRule="auto"/>
              <w:jc w:val="both"/>
              <w:rPr>
                <w:sz w:val="32"/>
                <w:szCs w:val="32"/>
              </w:rPr>
            </w:pPr>
          </w:p>
        </w:tc>
      </w:tr>
    </w:tbl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9C3BD1" w:rsidRDefault="009C3BD1" w:rsidP="009C3BD1">
      <w:pPr>
        <w:spacing w:line="240" w:lineRule="auto"/>
        <w:jc w:val="both"/>
      </w:pPr>
    </w:p>
    <w:p w:rsidR="00FB5483" w:rsidRDefault="00FB5483" w:rsidP="009C3BD1">
      <w:bookmarkStart w:id="0" w:name="_GoBack"/>
      <w:bookmarkEnd w:id="0"/>
    </w:p>
    <w:p w:rsidR="00FB5483" w:rsidRDefault="00FB5483">
      <w:r>
        <w:br w:type="page"/>
      </w:r>
    </w:p>
    <w:p w:rsidR="00FB5483" w:rsidRDefault="00FB5483" w:rsidP="009C3BD1"/>
    <w:p w:rsidR="00E54F80" w:rsidRDefault="00E54F80"/>
    <w:sectPr w:rsidR="00E5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83"/>
    <w:rsid w:val="00631A58"/>
    <w:rsid w:val="009C3BD1"/>
    <w:rsid w:val="009E5675"/>
    <w:rsid w:val="00C7760A"/>
    <w:rsid w:val="00E54F80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C84F"/>
  <w15:chartTrackingRefBased/>
  <w15:docId w15:val="{AA0ABE22-0D25-47E1-8980-BC0C5DA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D1"/>
    <w:rPr>
      <w:rFonts w:ascii="Arial" w:eastAsiaTheme="majorEastAsia" w:hAnsi="Arial" w:cs="Arial"/>
      <w:color w:val="2E74B5" w:themeColor="accent1" w:themeShade="BF"/>
      <w:sz w:val="24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ojjz\Documents\Custom%20Office%20Templates\Cover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CoverPage.dotx</Template>
  <TotalTime>240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Jin Jie Zavier</dc:creator>
  <cp:keywords/>
  <dc:description/>
  <cp:lastModifiedBy>Ong Jin Jie Zavier</cp:lastModifiedBy>
  <cp:revision>1</cp:revision>
  <dcterms:created xsi:type="dcterms:W3CDTF">2021-02-03T08:29:00Z</dcterms:created>
  <dcterms:modified xsi:type="dcterms:W3CDTF">2021-02-03T12:29:00Z</dcterms:modified>
</cp:coreProperties>
</file>